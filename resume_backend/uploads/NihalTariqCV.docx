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38EC8C66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352A758E" w14:textId="052F8C34" w:rsidR="00545B7A" w:rsidRPr="00A428CA" w:rsidRDefault="00EF7D86" w:rsidP="00A428CA">
            <w:pPr>
              <w:pStyle w:val="Title"/>
            </w:pPr>
            <w:r>
              <w:t>Nihal Tariq</w:t>
            </w:r>
          </w:p>
        </w:tc>
      </w:tr>
    </w:tbl>
    <w:p w14:paraId="211BBB08" w14:textId="269FE70B" w:rsidR="005A70CE" w:rsidRPr="00A428CA" w:rsidRDefault="00A428CA" w:rsidP="00A428CA">
      <w:pPr>
        <w:pStyle w:val="Contact"/>
      </w:pPr>
      <w:r w:rsidRPr="00A428CA">
        <w:t xml:space="preserve"> </w:t>
      </w:r>
      <w:r w:rsidR="00F97C24">
        <w:t>03</w:t>
      </w:r>
      <w:r w:rsidR="00F76A0C">
        <w:t>03-8966433</w:t>
      </w:r>
      <w:r w:rsidRPr="00A428CA">
        <w:t xml:space="preserve"> | </w:t>
      </w:r>
      <w:r w:rsidR="00763FCE">
        <w:t>nihaltariq66@gmail.com</w:t>
      </w:r>
      <w:r w:rsidRPr="00A428CA">
        <w:t xml:space="preserve"> |</w:t>
      </w:r>
      <w:hyperlink r:id="rId11" w:history="1">
        <w:r w:rsidRPr="00CB299A">
          <w:rPr>
            <w:rStyle w:val="Hyperlink"/>
          </w:rPr>
          <w:t xml:space="preserve"> </w:t>
        </w:r>
        <w:r w:rsidR="00CB299A" w:rsidRPr="00CB299A">
          <w:rPr>
            <w:rStyle w:val="Hyperlink"/>
          </w:rPr>
          <w:t>LinkedIn</w:t>
        </w:r>
      </w:hyperlink>
      <w:r w:rsidR="00CB299A">
        <w:t xml:space="preserve"> | </w:t>
      </w:r>
      <w:hyperlink r:id="rId12" w:history="1">
        <w:r w:rsidR="00CB299A" w:rsidRPr="00CB299A">
          <w:rPr>
            <w:rStyle w:val="Hyperlink"/>
          </w:rPr>
          <w:t>Portfolio</w:t>
        </w:r>
      </w:hyperlink>
      <w:r w:rsidR="00CB299A">
        <w:t xml:space="preserve"> </w:t>
      </w:r>
    </w:p>
    <w:p w14:paraId="66FFF199" w14:textId="77777777" w:rsidR="00A428CA" w:rsidRPr="00A428CA" w:rsidRDefault="00A428CA" w:rsidP="00A428CA">
      <w:pPr>
        <w:pStyle w:val="Heading1"/>
      </w:pPr>
      <w:r w:rsidRPr="00A428CA">
        <w:t>Profile</w:t>
      </w:r>
    </w:p>
    <w:p w14:paraId="03E4741F" w14:textId="7145D53C" w:rsidR="00A428CA" w:rsidRPr="00232312" w:rsidRDefault="00672296" w:rsidP="00A428CA">
      <w:r w:rsidRPr="00672296">
        <w:t>Aspiring AI and Machine Learning practitioner with a strong foundation in Python-based development and hands-on experience in Natural Language Processing (NLP). Proficient in designing and deploying intelligent solutions through various AI/ML frameworks. Actively pursuing certifications and advancing practical skills in areas like deep learning, neural networks, and data-driven model development. Passionate about creating impactful AI-driven tools and continuously expanding expertise in the field.</w:t>
      </w:r>
    </w:p>
    <w:p w14:paraId="6E476E33" w14:textId="59FA7BBB" w:rsidR="0075155B" w:rsidRPr="00A428CA" w:rsidRDefault="00672296" w:rsidP="00A428CA">
      <w:pPr>
        <w:pStyle w:val="Heading1"/>
      </w:pPr>
      <w:r>
        <w:t>Projects</w:t>
      </w:r>
    </w:p>
    <w:p w14:paraId="2BEC1A7A" w14:textId="77777777" w:rsidR="002A3CCC" w:rsidRDefault="0090723B" w:rsidP="00F83E82">
      <w:pPr>
        <w:pStyle w:val="Heading2"/>
      </w:pPr>
      <w:r w:rsidRPr="0090723B">
        <w:t>Lyra – LLaMA-based Chatbot v1.0</w:t>
      </w:r>
      <w:r w:rsidR="00BE1AF2">
        <w:t xml:space="preserve"> | </w:t>
      </w:r>
      <w:r w:rsidR="009939FE">
        <w:t xml:space="preserve">March </w:t>
      </w:r>
      <w:r w:rsidR="00175168">
        <w:t>2025</w:t>
      </w:r>
    </w:p>
    <w:p w14:paraId="712F7A9C" w14:textId="1636AFB6" w:rsidR="00F83E82" w:rsidRPr="002A3CCC" w:rsidRDefault="002A3CCC" w:rsidP="00F83E82">
      <w:pPr>
        <w:pStyle w:val="Heading2"/>
        <w:rPr>
          <w:b w:val="0"/>
          <w:bCs/>
          <w:i/>
          <w:iCs/>
          <w:sz w:val="22"/>
          <w:szCs w:val="22"/>
        </w:rPr>
      </w:pPr>
      <w:hyperlink r:id="rId13" w:tgtFrame="_new" w:history="1">
        <w:r w:rsidRPr="002A3CCC">
          <w:rPr>
            <w:rStyle w:val="Hyperlink"/>
            <w:b w:val="0"/>
            <w:bCs/>
            <w:sz w:val="22"/>
            <w:szCs w:val="22"/>
          </w:rPr>
          <w:t>GitHub</w:t>
        </w:r>
      </w:hyperlink>
      <w:r w:rsidRPr="002A3CCC">
        <w:rPr>
          <w:b w:val="0"/>
          <w:bCs/>
          <w:sz w:val="22"/>
          <w:szCs w:val="22"/>
        </w:rPr>
        <w:t xml:space="preserve"> | </w:t>
      </w:r>
      <w:r w:rsidRPr="00CB299A">
        <w:rPr>
          <w:b w:val="0"/>
          <w:bCs/>
          <w:sz w:val="22"/>
          <w:szCs w:val="22"/>
        </w:rPr>
        <w:t>P</w:t>
      </w:r>
      <w:r w:rsidR="000122CA" w:rsidRPr="00CB299A">
        <w:rPr>
          <w:b w:val="0"/>
          <w:bCs/>
          <w:sz w:val="22"/>
          <w:szCs w:val="22"/>
        </w:rPr>
        <w:t>ython</w:t>
      </w:r>
      <w:r w:rsidRPr="00CB299A">
        <w:rPr>
          <w:b w:val="0"/>
          <w:bCs/>
          <w:sz w:val="22"/>
          <w:szCs w:val="22"/>
        </w:rPr>
        <w:t>, LLaMA Model, NLP, Streamlit</w:t>
      </w:r>
      <w:r w:rsidR="00175168" w:rsidRPr="002A3CCC">
        <w:rPr>
          <w:b w:val="0"/>
          <w:bCs/>
          <w:sz w:val="22"/>
          <w:szCs w:val="22"/>
        </w:rPr>
        <w:br/>
      </w:r>
    </w:p>
    <w:p w14:paraId="43F7DBC2" w14:textId="0FB2B203" w:rsidR="00175168" w:rsidRPr="00175168" w:rsidRDefault="00CB299A" w:rsidP="00CB299A">
      <w:pPr>
        <w:pStyle w:val="ListBullet"/>
        <w:numPr>
          <w:ilvl w:val="0"/>
          <w:numId w:val="0"/>
        </w:numPr>
        <w:ind w:left="216" w:hanging="216"/>
        <w:rPr>
          <w:lang w:val="en-PK"/>
        </w:rPr>
      </w:pPr>
      <w:r>
        <w:rPr>
          <w:lang w:val="en-PK"/>
        </w:rPr>
        <w:t xml:space="preserve">    </w:t>
      </w:r>
      <w:r w:rsidR="00175168" w:rsidRPr="00175168">
        <w:rPr>
          <w:lang w:val="en-PK"/>
        </w:rPr>
        <w:t xml:space="preserve">Designed a conversational chatbot interface powered by Meta’s </w:t>
      </w:r>
      <w:proofErr w:type="spellStart"/>
      <w:r w:rsidR="00175168" w:rsidRPr="00175168">
        <w:rPr>
          <w:lang w:val="en-PK"/>
        </w:rPr>
        <w:t>LLaMA</w:t>
      </w:r>
      <w:proofErr w:type="spellEnd"/>
      <w:r w:rsidR="00175168" w:rsidRPr="00175168">
        <w:rPr>
          <w:lang w:val="en-PK"/>
        </w:rPr>
        <w:t xml:space="preserve"> model.</w:t>
      </w:r>
      <w:r>
        <w:rPr>
          <w:lang w:val="en-PK"/>
        </w:rPr>
        <w:t xml:space="preserve"> </w:t>
      </w:r>
      <w:r w:rsidR="00175168" w:rsidRPr="00175168">
        <w:rPr>
          <w:lang w:val="en-PK"/>
        </w:rPr>
        <w:t>Experimented with lightweight fine-tuning and token management to ensure efficient performance.</w:t>
      </w:r>
      <w:r>
        <w:rPr>
          <w:lang w:val="en-PK"/>
        </w:rPr>
        <w:t xml:space="preserve"> </w:t>
      </w:r>
      <w:r w:rsidR="00175168" w:rsidRPr="00175168">
        <w:rPr>
          <w:lang w:val="en-PK"/>
        </w:rPr>
        <w:t>Gained deep insights into LLM architecture, prompt optimization, and conversational UI design.</w:t>
      </w:r>
    </w:p>
    <w:p w14:paraId="2DE0E438" w14:textId="4C3E4520" w:rsidR="00117AA1" w:rsidRDefault="006B5E8B" w:rsidP="00117AA1">
      <w:pPr>
        <w:pStyle w:val="Heading2"/>
      </w:pPr>
      <w:r>
        <w:t xml:space="preserve">Lumina| FYP </w:t>
      </w:r>
      <w:r w:rsidR="00A428CA" w:rsidRPr="0066464D">
        <w:t xml:space="preserve">| </w:t>
      </w:r>
      <w:r>
        <w:t xml:space="preserve">Feburary </w:t>
      </w:r>
      <w:r w:rsidR="00A428CA" w:rsidRPr="0066464D">
        <w:t>20</w:t>
      </w:r>
      <w:r w:rsidR="000F7D41">
        <w:t>2</w:t>
      </w:r>
      <w:r>
        <w:t>5</w:t>
      </w:r>
      <w:r w:rsidR="002764F4" w:rsidRPr="0066464D">
        <w:t>–</w:t>
      </w:r>
      <w:r w:rsidR="00A428CA" w:rsidRPr="0066464D">
        <w:t xml:space="preserve"> </w:t>
      </w:r>
      <w:r>
        <w:t xml:space="preserve">Present </w:t>
      </w:r>
    </w:p>
    <w:p w14:paraId="6A33868C" w14:textId="1FDB8FFC" w:rsidR="000207C8" w:rsidRPr="000207C8" w:rsidRDefault="006B5E8B" w:rsidP="000207C8">
      <w:hyperlink r:id="rId14" w:history="1">
        <w:proofErr w:type="spellStart"/>
        <w:r w:rsidRPr="006B5E8B">
          <w:rPr>
            <w:rStyle w:val="Hyperlink"/>
          </w:rPr>
          <w:t>Github</w:t>
        </w:r>
        <w:proofErr w:type="spellEnd"/>
      </w:hyperlink>
      <w:r w:rsidR="000207C8" w:rsidRPr="000207C8">
        <w:t xml:space="preserve">| </w:t>
      </w:r>
      <w:r w:rsidRPr="006B5E8B">
        <w:t xml:space="preserve">Flutter, Firebase, PyTorch, Python, </w:t>
      </w:r>
      <w:proofErr w:type="spellStart"/>
      <w:r w:rsidRPr="006B5E8B">
        <w:t>HuggingFace</w:t>
      </w:r>
      <w:proofErr w:type="spellEnd"/>
      <w:r w:rsidRPr="006B5E8B">
        <w:t xml:space="preserve"> Transformers, Web Scraping (</w:t>
      </w:r>
      <w:proofErr w:type="spellStart"/>
      <w:r w:rsidRPr="006B5E8B">
        <w:t>BeautifulSoup</w:t>
      </w:r>
      <w:proofErr w:type="spellEnd"/>
      <w:r w:rsidRPr="006B5E8B">
        <w:t>), Firebase ML</w:t>
      </w:r>
    </w:p>
    <w:p w14:paraId="66EC0F8B" w14:textId="41AE2C48" w:rsidR="003C7DD3" w:rsidRDefault="00CB299A" w:rsidP="00CB299A">
      <w:pPr>
        <w:pStyle w:val="ListBullet"/>
        <w:numPr>
          <w:ilvl w:val="0"/>
          <w:numId w:val="0"/>
        </w:numPr>
        <w:ind w:left="216" w:hanging="216"/>
        <w:rPr>
          <w:lang w:val="en-PK"/>
        </w:rPr>
      </w:pPr>
      <w:r>
        <w:rPr>
          <w:lang w:val="en-PK"/>
        </w:rPr>
        <w:t xml:space="preserve">    </w:t>
      </w:r>
      <w:r w:rsidR="006B5E8B" w:rsidRPr="006B5E8B">
        <w:t>Built an AI-driven career counseling app featuring a merit prediction model, personalized university recommendations, and an NLP chatbot. Scraped real-time university data to power dynamic admissions insights. Focused on integrating ML models and web-scraped data into a cross-platform UI.</w:t>
      </w:r>
    </w:p>
    <w:p w14:paraId="293DCC4E" w14:textId="77777777" w:rsidR="006B5E8B" w:rsidRDefault="006B5E8B" w:rsidP="006B5E8B">
      <w:pPr>
        <w:pStyle w:val="Heading2"/>
      </w:pPr>
      <w:r w:rsidRPr="00807C6D">
        <w:t>Restauranto – Restaurant Management System</w:t>
      </w:r>
      <w:r w:rsidRPr="0066464D">
        <w:t xml:space="preserve">| </w:t>
      </w:r>
      <w:r>
        <w:t>March</w:t>
      </w:r>
      <w:r w:rsidRPr="0066464D">
        <w:t xml:space="preserve"> 20</w:t>
      </w:r>
      <w:r>
        <w:t>24</w:t>
      </w:r>
      <w:r w:rsidRPr="0066464D">
        <w:t xml:space="preserve">– </w:t>
      </w:r>
      <w:r>
        <w:t>june</w:t>
      </w:r>
      <w:r w:rsidRPr="0066464D">
        <w:t xml:space="preserve"> 20</w:t>
      </w:r>
      <w:r>
        <w:t>24</w:t>
      </w:r>
    </w:p>
    <w:p w14:paraId="42D39E62" w14:textId="624C6FC6" w:rsidR="006B5E8B" w:rsidRPr="000207C8" w:rsidRDefault="006B5E8B" w:rsidP="006B5E8B">
      <w:hyperlink r:id="rId15" w:tgtFrame="_new" w:history="1">
        <w:r w:rsidRPr="000207C8">
          <w:rPr>
            <w:rStyle w:val="Hyperlink"/>
          </w:rPr>
          <w:t>GitHub</w:t>
        </w:r>
      </w:hyperlink>
      <w:r w:rsidRPr="000207C8">
        <w:t xml:space="preserve"> | </w:t>
      </w:r>
      <w:r w:rsidRPr="00CB299A">
        <w:t xml:space="preserve">Python, Django, HTML/CSS, </w:t>
      </w:r>
      <w:r>
        <w:t xml:space="preserve">Tailwind, </w:t>
      </w:r>
      <w:r w:rsidRPr="00CB299A">
        <w:t>SQLite</w:t>
      </w:r>
      <w:r>
        <w:t xml:space="preserve">, </w:t>
      </w:r>
      <w:proofErr w:type="spellStart"/>
      <w:r>
        <w:t>Javascript</w:t>
      </w:r>
      <w:proofErr w:type="spellEnd"/>
    </w:p>
    <w:p w14:paraId="6F3D99AF" w14:textId="5F47074A" w:rsidR="006B5E8B" w:rsidRDefault="006B5E8B" w:rsidP="006B5E8B">
      <w:pPr>
        <w:pStyle w:val="ListBullet"/>
        <w:numPr>
          <w:ilvl w:val="0"/>
          <w:numId w:val="0"/>
        </w:numPr>
        <w:ind w:left="216" w:hanging="216"/>
        <w:rPr>
          <w:lang w:val="en-PK"/>
        </w:rPr>
      </w:pPr>
      <w:r>
        <w:rPr>
          <w:lang w:val="en-PK"/>
        </w:rPr>
        <w:t xml:space="preserve">    </w:t>
      </w:r>
      <w:r w:rsidRPr="003C7DD3">
        <w:rPr>
          <w:lang w:val="en-PK"/>
        </w:rPr>
        <w:t>Built a full-stack web application for managing restaurant menus, reservations, and staff roles.</w:t>
      </w:r>
      <w:r>
        <w:rPr>
          <w:lang w:val="en-PK"/>
        </w:rPr>
        <w:t xml:space="preserve"> </w:t>
      </w:r>
      <w:r w:rsidRPr="003C7DD3">
        <w:rPr>
          <w:lang w:val="en-PK"/>
        </w:rPr>
        <w:t>Applied CRUD operations, admin dashboard configuration, and Django ORM relationships. Strengthened backend development skills and deployment-ready Django practices.</w:t>
      </w:r>
    </w:p>
    <w:p w14:paraId="28285074" w14:textId="689CAA40" w:rsidR="00DA63F3" w:rsidRDefault="000F7D41" w:rsidP="00DA63F3">
      <w:pPr>
        <w:pStyle w:val="Heading2"/>
      </w:pPr>
      <w:r w:rsidRPr="000F7D41">
        <w:t>Text Summarizer</w:t>
      </w:r>
      <w:r w:rsidR="00DA63F3" w:rsidRPr="0066464D">
        <w:t xml:space="preserve">| </w:t>
      </w:r>
      <w:r w:rsidR="004251B8">
        <w:t>december 2024</w:t>
      </w:r>
    </w:p>
    <w:p w14:paraId="20EC6059" w14:textId="27F92310" w:rsidR="000207C8" w:rsidRPr="000207C8" w:rsidRDefault="000207C8" w:rsidP="000207C8">
      <w:hyperlink r:id="rId16" w:tgtFrame="_new" w:history="1">
        <w:r w:rsidRPr="000207C8">
          <w:rPr>
            <w:rStyle w:val="Hyperlink"/>
          </w:rPr>
          <w:t>GitHub</w:t>
        </w:r>
      </w:hyperlink>
      <w:r w:rsidRPr="000207C8">
        <w:t xml:space="preserve"> | </w:t>
      </w:r>
      <w:r w:rsidRPr="00CB299A">
        <w:t xml:space="preserve">Python, </w:t>
      </w:r>
      <w:proofErr w:type="spellStart"/>
      <w:r w:rsidRPr="00CB299A">
        <w:t>Streamlit</w:t>
      </w:r>
      <w:proofErr w:type="spellEnd"/>
      <w:r w:rsidRPr="00CB299A">
        <w:t xml:space="preserve">, T5 Transformer, RAKE, NLTK, </w:t>
      </w:r>
      <w:proofErr w:type="spellStart"/>
      <w:r w:rsidRPr="00CB299A">
        <w:t>HuggingFace</w:t>
      </w:r>
      <w:proofErr w:type="spellEnd"/>
    </w:p>
    <w:p w14:paraId="3FE8AEFB" w14:textId="7AFCFAC4" w:rsidR="006270A9" w:rsidRPr="00207373" w:rsidRDefault="00CB299A" w:rsidP="00CB299A">
      <w:pPr>
        <w:pStyle w:val="ListBullet"/>
        <w:numPr>
          <w:ilvl w:val="0"/>
          <w:numId w:val="0"/>
        </w:numPr>
        <w:ind w:left="216" w:hanging="216"/>
        <w:rPr>
          <w:lang w:val="en-PK"/>
        </w:rPr>
      </w:pPr>
      <w:r>
        <w:rPr>
          <w:lang w:val="en-PK"/>
        </w:rPr>
        <w:t xml:space="preserve"> </w:t>
      </w:r>
      <w:r w:rsidR="00F83E82">
        <w:rPr>
          <w:lang w:val="en-PK"/>
        </w:rPr>
        <w:t xml:space="preserve"> </w:t>
      </w:r>
      <w:r>
        <w:rPr>
          <w:lang w:val="en-PK"/>
        </w:rPr>
        <w:t xml:space="preserve">   </w:t>
      </w:r>
      <w:r w:rsidR="00A32D25" w:rsidRPr="00A32D25">
        <w:rPr>
          <w:lang w:val="en-PK"/>
        </w:rPr>
        <w:t xml:space="preserve">Developed an application that summarizes uploaded documents and generates flashcards with </w:t>
      </w:r>
      <w:r w:rsidRPr="00A32D25">
        <w:rPr>
          <w:lang w:val="en-PK"/>
        </w:rPr>
        <w:t>keyword</w:t>
      </w:r>
      <w:r>
        <w:rPr>
          <w:lang w:val="en-PK"/>
        </w:rPr>
        <w:t>-based</w:t>
      </w:r>
      <w:r w:rsidR="00A32D25" w:rsidRPr="00A32D25">
        <w:rPr>
          <w:lang w:val="en-PK"/>
        </w:rPr>
        <w:t xml:space="preserve"> headings.</w:t>
      </w:r>
      <w:r>
        <w:rPr>
          <w:lang w:val="en-PK"/>
        </w:rPr>
        <w:t xml:space="preserve"> </w:t>
      </w:r>
      <w:r w:rsidR="00A32D25" w:rsidRPr="00A32D25">
        <w:rPr>
          <w:lang w:val="en-PK"/>
        </w:rPr>
        <w:t xml:space="preserve"> Utilized pretrained T5 model for extractive and abstractive summarization.</w:t>
      </w:r>
      <w:r>
        <w:rPr>
          <w:lang w:val="en-PK"/>
        </w:rPr>
        <w:t xml:space="preserve"> </w:t>
      </w:r>
      <w:r w:rsidR="00A32D25" w:rsidRPr="00A32D25">
        <w:rPr>
          <w:lang w:val="en-PK"/>
        </w:rPr>
        <w:t>Gained experience with NLP pipelines, tokenization, and integrating deep learning models</w:t>
      </w:r>
      <w:r w:rsidR="006B5E8B">
        <w:rPr>
          <w:lang w:val="en-PK"/>
        </w:rPr>
        <w:t>.</w:t>
      </w:r>
    </w:p>
    <w:p w14:paraId="361FF3C6" w14:textId="547ED100" w:rsidR="00207373" w:rsidRDefault="00630531" w:rsidP="00207373">
      <w:pPr>
        <w:pStyle w:val="Heading2"/>
      </w:pPr>
      <w:r>
        <w:t>Esemble voting classifier</w:t>
      </w:r>
      <w:r w:rsidR="00812715">
        <w:t xml:space="preserve">- Machine learning model | january </w:t>
      </w:r>
      <w:r w:rsidR="005C0FED">
        <w:t>2025</w:t>
      </w:r>
    </w:p>
    <w:p w14:paraId="02D7CB80" w14:textId="6470AE15" w:rsidR="00207373" w:rsidRPr="00CB299A" w:rsidRDefault="00207373" w:rsidP="00207373">
      <w:r w:rsidRPr="00CB299A">
        <w:t>Python, S</w:t>
      </w:r>
      <w:r w:rsidR="005C0FED" w:rsidRPr="00CB299A">
        <w:t>cikit</w:t>
      </w:r>
      <w:r w:rsidR="00972E47" w:rsidRPr="00CB299A">
        <w:t xml:space="preserve">-learn, Pandas, </w:t>
      </w:r>
      <w:proofErr w:type="spellStart"/>
      <w:r w:rsidR="00972E47" w:rsidRPr="00CB299A">
        <w:t>Numpy</w:t>
      </w:r>
      <w:proofErr w:type="spellEnd"/>
    </w:p>
    <w:p w14:paraId="46C06496" w14:textId="17800DD8" w:rsidR="00F1086B" w:rsidRPr="00F1086B" w:rsidRDefault="00CB299A" w:rsidP="00CB299A">
      <w:pPr>
        <w:pStyle w:val="ListBullet"/>
        <w:numPr>
          <w:ilvl w:val="0"/>
          <w:numId w:val="0"/>
        </w:numPr>
        <w:ind w:left="216" w:hanging="216"/>
      </w:pPr>
      <w:r>
        <w:rPr>
          <w:lang w:val="en-PK"/>
        </w:rPr>
        <w:t xml:space="preserve">     </w:t>
      </w:r>
      <w:r w:rsidR="00F1086B" w:rsidRPr="00F1086B">
        <w:t>Built a robust classification model using a combination of Decision Trees, Random Forest, and Logistic Regression.</w:t>
      </w:r>
      <w:r>
        <w:t xml:space="preserve">  </w:t>
      </w:r>
      <w:r w:rsidR="00F1086B" w:rsidRPr="00F1086B">
        <w:t>Achieved improved accuracy through ensemble learning techniques and hyperparameter tuning.</w:t>
      </w:r>
    </w:p>
    <w:p w14:paraId="46ABE701" w14:textId="4F240D67" w:rsidR="00207373" w:rsidRPr="00A32D25" w:rsidRDefault="00207373" w:rsidP="00F1086B">
      <w:pPr>
        <w:pStyle w:val="ListBullet"/>
        <w:numPr>
          <w:ilvl w:val="0"/>
          <w:numId w:val="0"/>
        </w:numPr>
        <w:ind w:left="216"/>
        <w:rPr>
          <w:lang w:val="en-PK"/>
        </w:rPr>
      </w:pPr>
    </w:p>
    <w:p w14:paraId="60F25BAA" w14:textId="77777777" w:rsidR="00DA63F3" w:rsidRPr="00A428CA" w:rsidRDefault="00DA63F3" w:rsidP="003C7DD3">
      <w:pPr>
        <w:pStyle w:val="ListBullet"/>
        <w:numPr>
          <w:ilvl w:val="0"/>
          <w:numId w:val="0"/>
        </w:numPr>
        <w:ind w:left="216"/>
      </w:pPr>
    </w:p>
    <w:p w14:paraId="5C8DAE72" w14:textId="77777777" w:rsidR="00445342" w:rsidRPr="00A428CA" w:rsidRDefault="00A428CA" w:rsidP="00A428CA">
      <w:pPr>
        <w:pStyle w:val="Heading1"/>
      </w:pPr>
      <w:r w:rsidRPr="00A428CA">
        <w:t>Education</w:t>
      </w:r>
    </w:p>
    <w:p w14:paraId="65546AA4" w14:textId="77777777" w:rsidR="00A21847" w:rsidRDefault="00E856D3" w:rsidP="00E856D3">
      <w:pPr>
        <w:pStyle w:val="NormalWeb"/>
      </w:pPr>
      <w:r>
        <w:rPr>
          <w:rStyle w:val="Strong"/>
        </w:rPr>
        <w:t>BS in Computer Science</w:t>
      </w:r>
      <w:r>
        <w:br/>
        <w:t>COMSATS University Islamabad, 2022 – 2026</w:t>
      </w:r>
      <w:r w:rsidR="00FB7448">
        <w:t xml:space="preserve">. </w:t>
      </w:r>
    </w:p>
    <w:p w14:paraId="2E841017" w14:textId="0CBDB84F" w:rsidR="00E856D3" w:rsidRDefault="00FB7448" w:rsidP="00E856D3">
      <w:pPr>
        <w:pStyle w:val="NormalWeb"/>
      </w:pPr>
      <w:r>
        <w:t>CGPA: 3.54</w:t>
      </w:r>
    </w:p>
    <w:p w14:paraId="1B6A1647" w14:textId="0E84D61B" w:rsidR="00E856D3" w:rsidRDefault="00E856D3" w:rsidP="00E856D3">
      <w:pPr>
        <w:pStyle w:val="NormalWeb"/>
      </w:pPr>
      <w:proofErr w:type="spellStart"/>
      <w:r>
        <w:rPr>
          <w:rStyle w:val="Strong"/>
        </w:rPr>
        <w:t>FSc</w:t>
      </w:r>
      <w:proofErr w:type="spellEnd"/>
      <w:r>
        <w:rPr>
          <w:rStyle w:val="Strong"/>
        </w:rPr>
        <w:t xml:space="preserve"> </w:t>
      </w:r>
      <w:r>
        <w:br/>
        <w:t>Divisional Public School &amp; College, Sahiwal, 2019 – 2021</w:t>
      </w:r>
    </w:p>
    <w:p w14:paraId="624BF6AE" w14:textId="19D6CB1D" w:rsidR="006270A9" w:rsidRDefault="00A428CA" w:rsidP="00CB299A">
      <w:pPr>
        <w:pStyle w:val="Heading1"/>
        <w:ind w:left="720" w:hanging="720"/>
      </w:pPr>
      <w:r w:rsidRPr="00A428CA">
        <w:t xml:space="preserve">Skills &amp; </w:t>
      </w:r>
      <w:r w:rsidR="00CB299A">
        <w:t>Technologies:</w:t>
      </w:r>
    </w:p>
    <w:p w14:paraId="6842895B" w14:textId="77777777" w:rsidR="00E856D3" w:rsidRDefault="00E856D3" w:rsidP="00E856D3">
      <w:pPr>
        <w:pStyle w:val="NormalWeb"/>
      </w:pPr>
      <w:r>
        <w:rPr>
          <w:rStyle w:val="Strong"/>
        </w:rPr>
        <w:t>Artificial Intelligence &amp; Machine Learning:</w:t>
      </w:r>
    </w:p>
    <w:p w14:paraId="5B9C56A7" w14:textId="4B2DB17E" w:rsidR="00E856D3" w:rsidRDefault="00E856D3" w:rsidP="00E856D3">
      <w:pPr>
        <w:pStyle w:val="NormalWeb"/>
        <w:numPr>
          <w:ilvl w:val="0"/>
          <w:numId w:val="28"/>
        </w:numPr>
      </w:pPr>
      <w:r>
        <w:t xml:space="preserve">Supervised Learning </w:t>
      </w:r>
    </w:p>
    <w:p w14:paraId="17B52268" w14:textId="32FF09BD" w:rsidR="00E856D3" w:rsidRDefault="00E856D3" w:rsidP="00E856D3">
      <w:pPr>
        <w:pStyle w:val="NormalWeb"/>
        <w:numPr>
          <w:ilvl w:val="0"/>
          <w:numId w:val="28"/>
        </w:numPr>
      </w:pPr>
      <w:r>
        <w:t xml:space="preserve">Ensemble Learning </w:t>
      </w:r>
    </w:p>
    <w:p w14:paraId="1AF5AC2D" w14:textId="7D255EC4" w:rsidR="00E856D3" w:rsidRDefault="00E856D3" w:rsidP="00E856D3">
      <w:pPr>
        <w:pStyle w:val="NormalWeb"/>
        <w:numPr>
          <w:ilvl w:val="0"/>
          <w:numId w:val="28"/>
        </w:numPr>
      </w:pPr>
      <w:r>
        <w:t xml:space="preserve">Neural Networks </w:t>
      </w:r>
    </w:p>
    <w:p w14:paraId="5DDAFD42" w14:textId="1DB16D81" w:rsidR="00E856D3" w:rsidRDefault="00E856D3" w:rsidP="00E856D3">
      <w:pPr>
        <w:pStyle w:val="NormalWeb"/>
        <w:numPr>
          <w:ilvl w:val="0"/>
          <w:numId w:val="28"/>
        </w:numPr>
      </w:pPr>
      <w:r>
        <w:t xml:space="preserve">Natural Language Processing </w:t>
      </w:r>
    </w:p>
    <w:p w14:paraId="3532AEAF" w14:textId="77777777" w:rsidR="00E856D3" w:rsidRDefault="00E856D3" w:rsidP="00E856D3">
      <w:pPr>
        <w:pStyle w:val="NormalWeb"/>
        <w:numPr>
          <w:ilvl w:val="0"/>
          <w:numId w:val="28"/>
        </w:numPr>
      </w:pPr>
      <w:r>
        <w:t>Model Integration &amp; Deployment</w:t>
      </w:r>
    </w:p>
    <w:p w14:paraId="74644404" w14:textId="77777777" w:rsidR="00E856D3" w:rsidRDefault="00E856D3" w:rsidP="00E856D3">
      <w:pPr>
        <w:pStyle w:val="NormalWeb"/>
        <w:numPr>
          <w:ilvl w:val="0"/>
          <w:numId w:val="28"/>
        </w:numPr>
      </w:pPr>
      <w:r>
        <w:t>Working with LLMs</w:t>
      </w:r>
    </w:p>
    <w:p w14:paraId="67C1833A" w14:textId="171CB920" w:rsidR="00CB299A" w:rsidRDefault="00CB299A" w:rsidP="00E856D3">
      <w:pPr>
        <w:pStyle w:val="NormalWeb"/>
        <w:numPr>
          <w:ilvl w:val="0"/>
          <w:numId w:val="28"/>
        </w:numPr>
      </w:pPr>
      <w:r>
        <w:t>Object Detection with Yolov8</w:t>
      </w:r>
    </w:p>
    <w:p w14:paraId="5BFE98B6" w14:textId="0F4C2968" w:rsidR="00CB299A" w:rsidRDefault="00CB299A" w:rsidP="00E856D3">
      <w:pPr>
        <w:pStyle w:val="NormalWeb"/>
        <w:numPr>
          <w:ilvl w:val="0"/>
          <w:numId w:val="28"/>
        </w:numPr>
      </w:pPr>
      <w:r>
        <w:t>Web Scraping</w:t>
      </w:r>
    </w:p>
    <w:p w14:paraId="4592427E" w14:textId="77777777" w:rsidR="00E856D3" w:rsidRDefault="00E856D3" w:rsidP="00E856D3">
      <w:pPr>
        <w:pStyle w:val="NormalWeb"/>
      </w:pPr>
      <w:r>
        <w:rPr>
          <w:rStyle w:val="Strong"/>
        </w:rPr>
        <w:t>Programming Languages:</w:t>
      </w:r>
    </w:p>
    <w:p w14:paraId="170DAB20" w14:textId="77777777" w:rsidR="00E856D3" w:rsidRDefault="00E856D3" w:rsidP="00E856D3">
      <w:pPr>
        <w:pStyle w:val="NormalWeb"/>
        <w:numPr>
          <w:ilvl w:val="0"/>
          <w:numId w:val="29"/>
        </w:numPr>
      </w:pPr>
      <w:r>
        <w:t>Python, JavaScript, C++, Java</w:t>
      </w:r>
    </w:p>
    <w:p w14:paraId="026AABD1" w14:textId="77777777" w:rsidR="00E856D3" w:rsidRDefault="00E856D3" w:rsidP="00E856D3">
      <w:pPr>
        <w:pStyle w:val="NormalWeb"/>
      </w:pPr>
      <w:r>
        <w:rPr>
          <w:rStyle w:val="Strong"/>
        </w:rPr>
        <w:t>Web Development:</w:t>
      </w:r>
    </w:p>
    <w:p w14:paraId="514E2573" w14:textId="77777777" w:rsidR="00E856D3" w:rsidRDefault="00E856D3" w:rsidP="00E856D3">
      <w:pPr>
        <w:pStyle w:val="NormalWeb"/>
        <w:numPr>
          <w:ilvl w:val="0"/>
          <w:numId w:val="30"/>
        </w:numPr>
      </w:pPr>
      <w:r>
        <w:t>Frontend: React.js, HTML5, CSS3, JavaScript, Bootstrap</w:t>
      </w:r>
    </w:p>
    <w:p w14:paraId="3DFF9348" w14:textId="77777777" w:rsidR="00E856D3" w:rsidRDefault="00E856D3" w:rsidP="00E856D3">
      <w:pPr>
        <w:pStyle w:val="NormalWeb"/>
        <w:numPr>
          <w:ilvl w:val="0"/>
          <w:numId w:val="30"/>
        </w:numPr>
      </w:pPr>
      <w:r>
        <w:t>Backend: Django (Python), Node.js</w:t>
      </w:r>
    </w:p>
    <w:p w14:paraId="10C20E38" w14:textId="77777777" w:rsidR="00E856D3" w:rsidRDefault="00E856D3" w:rsidP="00E856D3">
      <w:pPr>
        <w:pStyle w:val="NormalWeb"/>
        <w:numPr>
          <w:ilvl w:val="0"/>
          <w:numId w:val="30"/>
        </w:numPr>
      </w:pPr>
      <w:r>
        <w:t>APIs: REST APIs, Firebase</w:t>
      </w:r>
    </w:p>
    <w:p w14:paraId="7FA844BE" w14:textId="77777777" w:rsidR="00E856D3" w:rsidRDefault="00E856D3" w:rsidP="00E856D3">
      <w:pPr>
        <w:pStyle w:val="NormalWeb"/>
        <w:numPr>
          <w:ilvl w:val="0"/>
          <w:numId w:val="30"/>
        </w:numPr>
      </w:pPr>
      <w:r>
        <w:t>Database: SQL, SQLite</w:t>
      </w:r>
    </w:p>
    <w:p w14:paraId="75623B62" w14:textId="77777777" w:rsidR="00E856D3" w:rsidRDefault="00E856D3" w:rsidP="00E856D3">
      <w:pPr>
        <w:pStyle w:val="NormalWeb"/>
      </w:pPr>
      <w:r>
        <w:rPr>
          <w:rStyle w:val="Strong"/>
        </w:rPr>
        <w:t>Tools &amp; Platforms:</w:t>
      </w:r>
    </w:p>
    <w:p w14:paraId="548D234C" w14:textId="3DBCFD18" w:rsidR="00E856D3" w:rsidRDefault="00E856D3" w:rsidP="00E856D3">
      <w:pPr>
        <w:pStyle w:val="NormalWeb"/>
        <w:numPr>
          <w:ilvl w:val="0"/>
          <w:numId w:val="31"/>
        </w:numPr>
      </w:pPr>
      <w:r>
        <w:t xml:space="preserve">Git &amp; GitHub, VS Code, </w:t>
      </w:r>
      <w:proofErr w:type="spellStart"/>
      <w:r>
        <w:t>Jupyter</w:t>
      </w:r>
      <w:proofErr w:type="spellEnd"/>
      <w:r>
        <w:t xml:space="preserve"> Notebook</w:t>
      </w:r>
      <w:r w:rsidR="00CB299A">
        <w:t xml:space="preserve">, Hugging Face, </w:t>
      </w:r>
      <w:proofErr w:type="spellStart"/>
      <w:r w:rsidR="00CB299A">
        <w:t>RoboFlow</w:t>
      </w:r>
      <w:proofErr w:type="spellEnd"/>
    </w:p>
    <w:p w14:paraId="39D7B8C8" w14:textId="77777777" w:rsidR="00E856D3" w:rsidRPr="00E856D3" w:rsidRDefault="00E856D3" w:rsidP="00E856D3"/>
    <w:p w14:paraId="3A125673" w14:textId="3358C2C6" w:rsidR="00AC1AF6" w:rsidRPr="00AC1AF6" w:rsidRDefault="00EF5B61" w:rsidP="00AC1AF6">
      <w:pPr>
        <w:pStyle w:val="Heading1"/>
      </w:pPr>
      <w:r>
        <w:t>Certifications:</w:t>
      </w:r>
    </w:p>
    <w:p w14:paraId="5BFAC021" w14:textId="77777777" w:rsidR="00AC1AF6" w:rsidRDefault="003D3734" w:rsidP="00AC1AF6">
      <w:pPr>
        <w:pStyle w:val="ListParagraph"/>
        <w:numPr>
          <w:ilvl w:val="0"/>
          <w:numId w:val="32"/>
        </w:numPr>
        <w:rPr>
          <w:lang w:val="en-PK"/>
        </w:rPr>
      </w:pPr>
      <w:hyperlink r:id="rId17" w:history="1">
        <w:r w:rsidRPr="00773847">
          <w:rPr>
            <w:rStyle w:val="Hyperlink"/>
            <w:lang w:val="en-PK"/>
          </w:rPr>
          <w:t>Advanced Learning Algorithms</w:t>
        </w:r>
      </w:hyperlink>
    </w:p>
    <w:p w14:paraId="160B5EC2" w14:textId="65762AAB" w:rsidR="001B29CF" w:rsidRPr="001B29CF" w:rsidRDefault="00AC1AF6" w:rsidP="00A428CA">
      <w:pPr>
        <w:pStyle w:val="NormalWeb"/>
        <w:numPr>
          <w:ilvl w:val="0"/>
          <w:numId w:val="32"/>
        </w:numPr>
      </w:pPr>
      <w:hyperlink r:id="rId18" w:history="1">
        <w:r w:rsidRPr="00DC14A1">
          <w:rPr>
            <w:rStyle w:val="Hyperlink"/>
          </w:rPr>
          <w:t>Supervised Machine Learning: Regression and Classification</w:t>
        </w:r>
      </w:hyperlink>
    </w:p>
    <w:sectPr w:rsidR="001B29CF" w:rsidRPr="001B29CF" w:rsidSect="00716774">
      <w:footerReference w:type="default" r:id="rId19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C7344" w14:textId="77777777" w:rsidR="005F00DC" w:rsidRDefault="005F00DC">
      <w:pPr>
        <w:spacing w:after="0"/>
      </w:pPr>
      <w:r>
        <w:separator/>
      </w:r>
    </w:p>
  </w:endnote>
  <w:endnote w:type="continuationSeparator" w:id="0">
    <w:p w14:paraId="369E2EA4" w14:textId="77777777" w:rsidR="005F00DC" w:rsidRDefault="005F00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B6EB3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2DB4F" w14:textId="77777777" w:rsidR="005F00DC" w:rsidRDefault="005F00DC">
      <w:pPr>
        <w:spacing w:after="0"/>
      </w:pPr>
      <w:r>
        <w:separator/>
      </w:r>
    </w:p>
  </w:footnote>
  <w:footnote w:type="continuationSeparator" w:id="0">
    <w:p w14:paraId="6E173126" w14:textId="77777777" w:rsidR="005F00DC" w:rsidRDefault="005F00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C4BEF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4D1448"/>
    <w:multiLevelType w:val="hybridMultilevel"/>
    <w:tmpl w:val="6B3A2F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6A3EB5"/>
    <w:multiLevelType w:val="hybridMultilevel"/>
    <w:tmpl w:val="C5D8AD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19FB64D8"/>
    <w:multiLevelType w:val="multilevel"/>
    <w:tmpl w:val="0C02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DE447E6"/>
    <w:multiLevelType w:val="multilevel"/>
    <w:tmpl w:val="EA3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50814"/>
    <w:multiLevelType w:val="multilevel"/>
    <w:tmpl w:val="2C5C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7" w15:restartNumberingAfterBreak="0">
    <w:nsid w:val="605F54ED"/>
    <w:multiLevelType w:val="multilevel"/>
    <w:tmpl w:val="84D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F11C9"/>
    <w:multiLevelType w:val="multilevel"/>
    <w:tmpl w:val="FE5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8"/>
  </w:num>
  <w:num w:numId="15" w16cid:durableId="1323194480">
    <w:abstractNumId w:val="23"/>
  </w:num>
  <w:num w:numId="16" w16cid:durableId="1537156541">
    <w:abstractNumId w:val="14"/>
  </w:num>
  <w:num w:numId="17" w16cid:durableId="471366301">
    <w:abstractNumId w:val="22"/>
  </w:num>
  <w:num w:numId="18" w16cid:durableId="90509762">
    <w:abstractNumId w:val="11"/>
  </w:num>
  <w:num w:numId="19" w16cid:durableId="257639540">
    <w:abstractNumId w:val="30"/>
  </w:num>
  <w:num w:numId="20" w16cid:durableId="1499887979">
    <w:abstractNumId w:val="24"/>
  </w:num>
  <w:num w:numId="21" w16cid:durableId="238290248">
    <w:abstractNumId w:val="12"/>
  </w:num>
  <w:num w:numId="22" w16cid:durableId="1432437245">
    <w:abstractNumId w:val="21"/>
  </w:num>
  <w:num w:numId="23" w16cid:durableId="1062867802">
    <w:abstractNumId w:val="29"/>
  </w:num>
  <w:num w:numId="24" w16cid:durableId="263683987">
    <w:abstractNumId w:val="13"/>
  </w:num>
  <w:num w:numId="25" w16cid:durableId="507523982">
    <w:abstractNumId w:val="16"/>
  </w:num>
  <w:num w:numId="26" w16cid:durableId="580019779">
    <w:abstractNumId w:val="26"/>
  </w:num>
  <w:num w:numId="27" w16cid:durableId="642083452">
    <w:abstractNumId w:val="25"/>
  </w:num>
  <w:num w:numId="28" w16cid:durableId="944726407">
    <w:abstractNumId w:val="27"/>
  </w:num>
  <w:num w:numId="29" w16cid:durableId="637566114">
    <w:abstractNumId w:val="20"/>
  </w:num>
  <w:num w:numId="30" w16cid:durableId="274874077">
    <w:abstractNumId w:val="19"/>
  </w:num>
  <w:num w:numId="31" w16cid:durableId="319504550">
    <w:abstractNumId w:val="28"/>
  </w:num>
  <w:num w:numId="32" w16cid:durableId="493227152">
    <w:abstractNumId w:val="15"/>
  </w:num>
  <w:num w:numId="33" w16cid:durableId="1267881312">
    <w:abstractNumId w:val="10"/>
  </w:num>
  <w:num w:numId="34" w16cid:durableId="5316936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n-US" w:vendorID="64" w:dllVersion="0" w:nlCheck="1" w:checkStyle="0"/>
  <w:activeWritingStyle w:appName="MSWord" w:lang="en-PK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86"/>
    <w:rsid w:val="000122CA"/>
    <w:rsid w:val="0001582B"/>
    <w:rsid w:val="000207C8"/>
    <w:rsid w:val="00024DF0"/>
    <w:rsid w:val="000337C1"/>
    <w:rsid w:val="00064703"/>
    <w:rsid w:val="0007149E"/>
    <w:rsid w:val="00082E6D"/>
    <w:rsid w:val="000925EB"/>
    <w:rsid w:val="000A4F59"/>
    <w:rsid w:val="000B3CCE"/>
    <w:rsid w:val="000D2027"/>
    <w:rsid w:val="000F6F53"/>
    <w:rsid w:val="000F7D41"/>
    <w:rsid w:val="00107C5C"/>
    <w:rsid w:val="00117AA1"/>
    <w:rsid w:val="00137193"/>
    <w:rsid w:val="00141A4C"/>
    <w:rsid w:val="00175168"/>
    <w:rsid w:val="001B29CF"/>
    <w:rsid w:val="001C17AE"/>
    <w:rsid w:val="00207373"/>
    <w:rsid w:val="00232312"/>
    <w:rsid w:val="00252883"/>
    <w:rsid w:val="002764F4"/>
    <w:rsid w:val="0028220F"/>
    <w:rsid w:val="0029269F"/>
    <w:rsid w:val="00294F15"/>
    <w:rsid w:val="002A3CCC"/>
    <w:rsid w:val="002D77E3"/>
    <w:rsid w:val="002E4EC7"/>
    <w:rsid w:val="00356C14"/>
    <w:rsid w:val="00357B51"/>
    <w:rsid w:val="00360C19"/>
    <w:rsid w:val="00392512"/>
    <w:rsid w:val="003953F1"/>
    <w:rsid w:val="003B7FA6"/>
    <w:rsid w:val="003C7DD3"/>
    <w:rsid w:val="003D1BF3"/>
    <w:rsid w:val="003D3734"/>
    <w:rsid w:val="004154CC"/>
    <w:rsid w:val="004251B8"/>
    <w:rsid w:val="00445342"/>
    <w:rsid w:val="00453F89"/>
    <w:rsid w:val="00460E93"/>
    <w:rsid w:val="004D10D0"/>
    <w:rsid w:val="004E1AEF"/>
    <w:rsid w:val="00544927"/>
    <w:rsid w:val="00545B7A"/>
    <w:rsid w:val="00557E35"/>
    <w:rsid w:val="00584EB7"/>
    <w:rsid w:val="00585484"/>
    <w:rsid w:val="005A70CE"/>
    <w:rsid w:val="005C0FED"/>
    <w:rsid w:val="005C4F47"/>
    <w:rsid w:val="005F00DC"/>
    <w:rsid w:val="00617B26"/>
    <w:rsid w:val="006270A9"/>
    <w:rsid w:val="00630531"/>
    <w:rsid w:val="0066464D"/>
    <w:rsid w:val="00672296"/>
    <w:rsid w:val="00675956"/>
    <w:rsid w:val="00676587"/>
    <w:rsid w:val="00681034"/>
    <w:rsid w:val="006A3364"/>
    <w:rsid w:val="006B5E8B"/>
    <w:rsid w:val="006F7A9E"/>
    <w:rsid w:val="00705944"/>
    <w:rsid w:val="00706247"/>
    <w:rsid w:val="00716774"/>
    <w:rsid w:val="00741202"/>
    <w:rsid w:val="0075155B"/>
    <w:rsid w:val="00763FCE"/>
    <w:rsid w:val="00767EA9"/>
    <w:rsid w:val="00773847"/>
    <w:rsid w:val="00787CAF"/>
    <w:rsid w:val="007F0B08"/>
    <w:rsid w:val="00807C6D"/>
    <w:rsid w:val="00812715"/>
    <w:rsid w:val="00816216"/>
    <w:rsid w:val="0083245E"/>
    <w:rsid w:val="00834D92"/>
    <w:rsid w:val="00875F10"/>
    <w:rsid w:val="0087734B"/>
    <w:rsid w:val="008B73FF"/>
    <w:rsid w:val="008B7C29"/>
    <w:rsid w:val="0090723B"/>
    <w:rsid w:val="009118AF"/>
    <w:rsid w:val="00952354"/>
    <w:rsid w:val="00972E47"/>
    <w:rsid w:val="00985DCF"/>
    <w:rsid w:val="00986CA0"/>
    <w:rsid w:val="009939FE"/>
    <w:rsid w:val="009A6381"/>
    <w:rsid w:val="009B7B39"/>
    <w:rsid w:val="009C3387"/>
    <w:rsid w:val="009C4DED"/>
    <w:rsid w:val="009D5933"/>
    <w:rsid w:val="009E2BE0"/>
    <w:rsid w:val="009F2555"/>
    <w:rsid w:val="00A21847"/>
    <w:rsid w:val="00A32D25"/>
    <w:rsid w:val="00A35217"/>
    <w:rsid w:val="00A428CA"/>
    <w:rsid w:val="00A931C4"/>
    <w:rsid w:val="00AC1AF6"/>
    <w:rsid w:val="00AC3453"/>
    <w:rsid w:val="00AD06DC"/>
    <w:rsid w:val="00B12051"/>
    <w:rsid w:val="00B46905"/>
    <w:rsid w:val="00B773D9"/>
    <w:rsid w:val="00B9624E"/>
    <w:rsid w:val="00BA48A4"/>
    <w:rsid w:val="00BD0932"/>
    <w:rsid w:val="00BD768D"/>
    <w:rsid w:val="00BE1AF2"/>
    <w:rsid w:val="00C100B2"/>
    <w:rsid w:val="00C5101D"/>
    <w:rsid w:val="00C61F8E"/>
    <w:rsid w:val="00CB299A"/>
    <w:rsid w:val="00D463BB"/>
    <w:rsid w:val="00D66BAB"/>
    <w:rsid w:val="00D7548E"/>
    <w:rsid w:val="00DA614C"/>
    <w:rsid w:val="00DA63F3"/>
    <w:rsid w:val="00DC14A1"/>
    <w:rsid w:val="00DC36F0"/>
    <w:rsid w:val="00E161AB"/>
    <w:rsid w:val="00E255D4"/>
    <w:rsid w:val="00E27DFA"/>
    <w:rsid w:val="00E35D29"/>
    <w:rsid w:val="00E63BB6"/>
    <w:rsid w:val="00E75509"/>
    <w:rsid w:val="00E83E4B"/>
    <w:rsid w:val="00E856D3"/>
    <w:rsid w:val="00EC3D9F"/>
    <w:rsid w:val="00ED2268"/>
    <w:rsid w:val="00EE42A8"/>
    <w:rsid w:val="00EF5B61"/>
    <w:rsid w:val="00EF7D86"/>
    <w:rsid w:val="00F1086B"/>
    <w:rsid w:val="00F31B40"/>
    <w:rsid w:val="00F52D1C"/>
    <w:rsid w:val="00F76A0C"/>
    <w:rsid w:val="00F83E82"/>
    <w:rsid w:val="00F86AA5"/>
    <w:rsid w:val="00F97C24"/>
    <w:rsid w:val="00FB3617"/>
    <w:rsid w:val="00FB7448"/>
    <w:rsid w:val="00FC3A6E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A06AE"/>
  <w15:chartTrackingRefBased/>
  <w15:docId w15:val="{F9375499-6486-4C4F-9D73-596B343F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73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NormalWeb">
    <w:name w:val="Normal (Web)"/>
    <w:basedOn w:val="Normal"/>
    <w:uiPriority w:val="99"/>
    <w:unhideWhenUsed/>
    <w:rsid w:val="00E856D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E856D3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107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ihal-tariq/lyra_version1.0" TargetMode="External"/><Relationship Id="rId18" Type="http://schemas.openxmlformats.org/officeDocument/2006/relationships/hyperlink" Target="https://coursera.org/share/91f22483c28e0e18991b35b8908473d4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nihaltariq-portfolio.lovable.app/" TargetMode="External"/><Relationship Id="rId17" Type="http://schemas.openxmlformats.org/officeDocument/2006/relationships/hyperlink" Target="https://coursera.org/share/9ae596e7a97ee7f3b3d4766ee7239f7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ihal-tariq/TextSummariz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ihal-tariq-1ab220283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nihal-tariq/Restauranto_django_project-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ihal-tariq/lumin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ZA\AppData\Roaming\Microsoft\Templates\Industry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FBBC44E4C4647BA25B53146ABDD66" ma:contentTypeVersion="6" ma:contentTypeDescription="Create a new document." ma:contentTypeScope="" ma:versionID="c6f4f3eb58e00f700205d1ed121cd2b5">
  <xsd:schema xmlns:xsd="http://www.w3.org/2001/XMLSchema" xmlns:xs="http://www.w3.org/2001/XMLSchema" xmlns:p="http://schemas.microsoft.com/office/2006/metadata/properties" xmlns:ns3="cc567431-2072-449e-9e63-2b585666d794" targetNamespace="http://schemas.microsoft.com/office/2006/metadata/properties" ma:root="true" ma:fieldsID="d8e82f8b3a0ca6f4faf6eee690f23f41" ns3:_="">
    <xsd:import namespace="cc567431-2072-449e-9e63-2b585666d7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67431-2072-449e-9e63-2b585666d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567431-2072-449e-9e63-2b585666d794" xsi:nil="true"/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483AB0-CF50-4AB1-8F36-AB100844D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67431-2072-449e-9e63-2b585666d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cc567431-2072-449e-9e63-2b585666d794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Industry manager resume</Template>
  <TotalTime>0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HAMZA</dc:creator>
  <cp:keywords/>
  <cp:lastModifiedBy>Nihal Tariq</cp:lastModifiedBy>
  <cp:revision>2</cp:revision>
  <dcterms:created xsi:type="dcterms:W3CDTF">2025-06-15T19:09:00Z</dcterms:created>
  <dcterms:modified xsi:type="dcterms:W3CDTF">2025-06-15T19:09:00Z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0x010100F87FBBC44E4C4647BA25B53146ABDD66</vt:lpwstr>
  </property>
  <property fmtid="{D5CDD505-2E9C-101B-9397-08002B2CF9AE}" pid="3" name="MediaServiceImageTags">
    <vt:lpwstr/>
  </property>
</Properties>
</file>